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B680" w14:textId="0BFC0D21" w:rsidR="009D0499" w:rsidRPr="00440BA4" w:rsidRDefault="005D6AFB">
      <w:pPr>
        <w:pStyle w:val="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treet Address"/>
          <w:tag w:val="Street Address"/>
          <w:id w:val="1415969137"/>
          <w:placeholder>
            <w:docPart w:val="DE3CC286D8E644EDBE482C67491B895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B7A71" w:rsidRPr="00440BA4">
            <w:rPr>
              <w:rFonts w:ascii="Times New Roman" w:hAnsi="Times New Roman" w:cs="Times New Roman"/>
            </w:rPr>
            <w:t>PO BOX 551</w:t>
          </w:r>
        </w:sdtContent>
      </w:sdt>
    </w:p>
    <w:sdt>
      <w:sdtPr>
        <w:rPr>
          <w:rFonts w:ascii="Times New Roman" w:hAnsi="Times New Roman" w:cs="Times New Roman"/>
        </w:rPr>
        <w:alias w:val="Category"/>
        <w:tag w:val=""/>
        <w:id w:val="1543715586"/>
        <w:placeholder>
          <w:docPart w:val="A0CBFA93125146FEBCB273B9220D4B2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E2742D0" w14:textId="3920241D" w:rsidR="009D0499" w:rsidRPr="00440BA4" w:rsidRDefault="006B7A71">
          <w:pPr>
            <w:pStyle w:val="ContactInfo"/>
            <w:rPr>
              <w:rFonts w:ascii="Times New Roman" w:hAnsi="Times New Roman" w:cs="Times New Roman"/>
            </w:rPr>
          </w:pPr>
          <w:r w:rsidRPr="00440BA4">
            <w:rPr>
              <w:rFonts w:ascii="Times New Roman" w:hAnsi="Times New Roman" w:cs="Times New Roman"/>
            </w:rPr>
            <w:t>STEENBOK, 13</w:t>
          </w:r>
          <w:r w:rsidR="00404A18" w:rsidRPr="00440BA4">
            <w:rPr>
              <w:rFonts w:ascii="Times New Roman" w:hAnsi="Times New Roman" w:cs="Times New Roman"/>
            </w:rPr>
            <w:t>4</w:t>
          </w:r>
          <w:r w:rsidRPr="00440BA4">
            <w:rPr>
              <w:rFonts w:ascii="Times New Roman" w:hAnsi="Times New Roman" w:cs="Times New Roman"/>
            </w:rPr>
            <w:t>7</w:t>
          </w:r>
        </w:p>
      </w:sdtContent>
    </w:sdt>
    <w:p w14:paraId="684E10A2" w14:textId="0EA4025E" w:rsidR="009D0499" w:rsidRPr="00440BA4" w:rsidRDefault="005D6AFB" w:rsidP="006B7A71">
      <w:pPr>
        <w:pStyle w:val="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elephone"/>
          <w:tag w:val="Telephone"/>
          <w:id w:val="599758962"/>
          <w:placeholder>
            <w:docPart w:val="DB0D39D01586456C93A9A10DC7B149C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823F1" w:rsidRPr="00440BA4">
            <w:rPr>
              <w:rFonts w:ascii="Times New Roman" w:hAnsi="Times New Roman" w:cs="Times New Roman"/>
            </w:rPr>
            <w:t>+27728206770</w:t>
          </w:r>
        </w:sdtContent>
      </w:sdt>
    </w:p>
    <w:sdt>
      <w:sdtPr>
        <w:rPr>
          <w:rStyle w:val="Emphasis"/>
          <w:rFonts w:ascii="Times New Roman" w:hAnsi="Times New Roman" w:cs="Times New Roman"/>
        </w:rPr>
        <w:alias w:val="Email"/>
        <w:tag w:val=""/>
        <w:id w:val="1889536063"/>
        <w:placeholder>
          <w:docPart w:val="B3BB28DB32884CF0B0CE80F83F501AD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5E1005A" w14:textId="4681275F" w:rsidR="009D0499" w:rsidRPr="00440BA4" w:rsidRDefault="006B7A71">
          <w:pPr>
            <w:pStyle w:val="ContactInfo"/>
            <w:rPr>
              <w:rStyle w:val="Emphasis"/>
              <w:rFonts w:ascii="Times New Roman" w:hAnsi="Times New Roman" w:cs="Times New Roman"/>
            </w:rPr>
          </w:pPr>
          <w:r w:rsidRPr="00440BA4">
            <w:rPr>
              <w:rStyle w:val="Emphasis"/>
              <w:rFonts w:ascii="Times New Roman" w:hAnsi="Times New Roman" w:cs="Times New Roman"/>
            </w:rPr>
            <w:t>fistozz.mamba@gmail.com</w:t>
          </w:r>
        </w:p>
      </w:sdtContent>
    </w:sdt>
    <w:p w14:paraId="73D74CF1" w14:textId="53B0362D" w:rsidR="009D0499" w:rsidRPr="00440BA4" w:rsidRDefault="005D6AFB">
      <w:pPr>
        <w:pStyle w:val="Nam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Your Name"/>
          <w:tag w:val=""/>
          <w:id w:val="1197042864"/>
          <w:placeholder>
            <w:docPart w:val="6111233A0F46489B9F8C390F11C2C7F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B7A71" w:rsidRPr="00440BA4">
            <w:rPr>
              <w:rFonts w:ascii="Times New Roman" w:hAnsi="Times New Roman" w:cs="Times New Roman"/>
            </w:rPr>
            <w:t>NOMTHANDAZO Mamba (MATRIC HOLDER)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9D0499" w:rsidRPr="00440BA4" w14:paraId="50B43818" w14:textId="77777777">
        <w:tc>
          <w:tcPr>
            <w:tcW w:w="1778" w:type="dxa"/>
          </w:tcPr>
          <w:p w14:paraId="25AFA7FF" w14:textId="7841A345" w:rsidR="009D0499" w:rsidRPr="00440BA4" w:rsidRDefault="006B7A71">
            <w:pPr>
              <w:pStyle w:val="Heading1"/>
              <w:rPr>
                <w:rFonts w:ascii="Times New Roman" w:hAnsi="Times New Roman" w:cs="Times New Roman"/>
              </w:rPr>
            </w:pPr>
            <w:r w:rsidRPr="00440BA4"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472" w:type="dxa"/>
          </w:tcPr>
          <w:p w14:paraId="5ECCB195" w14:textId="77777777" w:rsidR="009D0499" w:rsidRPr="00440BA4" w:rsidRDefault="009D0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0" w:type="dxa"/>
          </w:tcPr>
          <w:p w14:paraId="6DC59A10" w14:textId="0E035C12" w:rsidR="009D0499" w:rsidRPr="00440BA4" w:rsidRDefault="000210E0" w:rsidP="00183750">
            <w:pPr>
              <w:pStyle w:val="ResumeTex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a 23 years old female who is currently unemployed and looking for opportunities to learn and grow within any industry. I have previously worked as a farm packer and stocker where I was involved in packing, sorting and storage of litchis at Tarmahoek farm. I posses code 2 (light vehicle) drivers license and I am hungry for an opportunity to learn </w:t>
            </w:r>
            <w:r w:rsidR="00580DBC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grow and better myself</w:t>
            </w:r>
            <w:r w:rsidR="00BE4908">
              <w:rPr>
                <w:rFonts w:ascii="Times New Roman" w:hAnsi="Times New Roman" w:cs="Times New Roman"/>
              </w:rPr>
              <w:t xml:space="preserve"> and bring about effective change in any environment I find myself in</w:t>
            </w:r>
            <w:r>
              <w:rPr>
                <w:rFonts w:ascii="Times New Roman" w:hAnsi="Times New Roman" w:cs="Times New Roman"/>
              </w:rPr>
              <w:t>.</w:t>
            </w:r>
            <w:r w:rsidR="00E86251">
              <w:rPr>
                <w:rFonts w:ascii="Times New Roman" w:hAnsi="Times New Roman" w:cs="Times New Roman"/>
              </w:rPr>
              <w:t xml:space="preserve"> Moreover, I have basic computer skills such as Microsoft excel, Power Point and Word.</w:t>
            </w:r>
          </w:p>
        </w:tc>
      </w:tr>
      <w:tr w:rsidR="009D0499" w:rsidRPr="00440BA4" w14:paraId="76EB218F" w14:textId="77777777">
        <w:tc>
          <w:tcPr>
            <w:tcW w:w="1778" w:type="dxa"/>
          </w:tcPr>
          <w:p w14:paraId="2CD8DA4B" w14:textId="77777777" w:rsidR="009D0499" w:rsidRPr="00440BA4" w:rsidRDefault="00657216">
            <w:pPr>
              <w:pStyle w:val="Heading1"/>
              <w:rPr>
                <w:rFonts w:ascii="Times New Roman" w:hAnsi="Times New Roman" w:cs="Times New Roman"/>
              </w:rPr>
            </w:pPr>
            <w:r w:rsidRPr="00440BA4">
              <w:rPr>
                <w:rFonts w:ascii="Times New Roman" w:hAnsi="Times New Roman" w:cs="Times New Roman"/>
              </w:rPr>
              <w:t>Skills &amp; Abilities</w:t>
            </w:r>
          </w:p>
        </w:tc>
        <w:tc>
          <w:tcPr>
            <w:tcW w:w="472" w:type="dxa"/>
          </w:tcPr>
          <w:p w14:paraId="163B4677" w14:textId="77777777" w:rsidR="009D0499" w:rsidRPr="00183750" w:rsidRDefault="009D0499" w:rsidP="00757C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0" w:type="dxa"/>
          </w:tcPr>
          <w:p w14:paraId="6821E215" w14:textId="48912253" w:rsidR="009D0499" w:rsidRPr="00183750" w:rsidRDefault="00347A04" w:rsidP="00757C55">
            <w:pPr>
              <w:pStyle w:val="Resum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possess code 2 (light weight vehicle) drivers license so I can </w:t>
            </w:r>
            <w:r>
              <w:rPr>
                <w:rFonts w:ascii="Times New Roman" w:hAnsi="Times New Roman" w:cs="Times New Roman"/>
              </w:rPr>
              <w:t>drive,</w:t>
            </w:r>
            <w:r>
              <w:rPr>
                <w:rFonts w:ascii="Times New Roman" w:hAnsi="Times New Roman" w:cs="Times New Roman"/>
              </w:rPr>
              <w:t xml:space="preserve"> and I have some background in packaging, sorting and storage of things. I also possess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349EB">
              <w:rPr>
                <w:rFonts w:ascii="Times New Roman" w:hAnsi="Times New Roman" w:cs="Times New Roman"/>
              </w:rPr>
              <w:t>basic knowledge of Microsoft tools or features such as excel, word and power point.</w:t>
            </w:r>
          </w:p>
        </w:tc>
      </w:tr>
      <w:tr w:rsidR="009D0499" w:rsidRPr="00440BA4" w14:paraId="65510B59" w14:textId="77777777">
        <w:tc>
          <w:tcPr>
            <w:tcW w:w="1778" w:type="dxa"/>
          </w:tcPr>
          <w:p w14:paraId="3573544D" w14:textId="77777777" w:rsidR="009D0499" w:rsidRPr="00440BA4" w:rsidRDefault="00657216">
            <w:pPr>
              <w:pStyle w:val="Heading1"/>
              <w:rPr>
                <w:rFonts w:ascii="Times New Roman" w:hAnsi="Times New Roman" w:cs="Times New Roman"/>
              </w:rPr>
            </w:pPr>
            <w:r w:rsidRPr="00440BA4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472" w:type="dxa"/>
          </w:tcPr>
          <w:p w14:paraId="2475D070" w14:textId="77777777" w:rsidR="009D0499" w:rsidRPr="00440BA4" w:rsidRDefault="009D0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48B0A1A00489424AB1505D9F1580AD70"/>
                  </w:placeholder>
                  <w15:color w:val="C0C0C0"/>
                  <w15:repeatingSectionItem/>
                </w:sdtPr>
                <w:sdtEndPr/>
                <w:sdtContent>
                  <w:p w14:paraId="56CA1095" w14:textId="700BCD7D" w:rsidR="009D0499" w:rsidRPr="00440BA4" w:rsidRDefault="00F25B8B" w:rsidP="00183750">
                    <w:pPr>
                      <w:pStyle w:val="Heading2"/>
                      <w:jc w:val="both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STOCKER AND PACKER, TARMAHOEK </w:t>
                    </w:r>
                  </w:p>
                  <w:p w14:paraId="20EB114D" w14:textId="2D71EEB2" w:rsidR="009D0499" w:rsidRPr="00440BA4" w:rsidRDefault="004370B7" w:rsidP="00183750">
                    <w:pPr>
                      <w:pStyle w:val="ResumeText"/>
                      <w:jc w:val="both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November</w:t>
                    </w:r>
                    <w:r w:rsidR="00F25B8B">
                      <w:rPr>
                        <w:rFonts w:ascii="Times New Roman" w:hAnsi="Times New Roman" w:cs="Times New Roman"/>
                      </w:rPr>
                      <w:t xml:space="preserve"> 2015 to January 2016 </w:t>
                    </w:r>
                  </w:p>
                  <w:p w14:paraId="35785B3D" w14:textId="0570066E" w:rsidR="00404A18" w:rsidRPr="00F25B8B" w:rsidRDefault="00DE1EBE" w:rsidP="00183750">
                    <w:pPr>
                      <w:jc w:val="both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I was responsible to packing, storing and sorting litchis. A typical day started at 6</w:t>
                    </w:r>
                    <w:r w:rsidR="000210E0">
                      <w:rPr>
                        <w:rFonts w:ascii="Times New Roman" w:hAnsi="Times New Roman" w:cs="Times New Roman"/>
                      </w:rPr>
                      <w:t>am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and </w:t>
                    </w:r>
                    <w:r w:rsidR="000210E0">
                      <w:rPr>
                        <w:rFonts w:ascii="Times New Roman" w:hAnsi="Times New Roman" w:cs="Times New Roman"/>
                      </w:rPr>
                      <w:t>I knocked off at 5pm and sometimes with weekends shift.</w:t>
                    </w:r>
                  </w:p>
                </w:sdtContent>
              </w:sdt>
            </w:sdtContent>
          </w:sdt>
        </w:tc>
      </w:tr>
      <w:tr w:rsidR="009D0499" w:rsidRPr="00440BA4" w14:paraId="3A7087D3" w14:textId="77777777">
        <w:tc>
          <w:tcPr>
            <w:tcW w:w="1778" w:type="dxa"/>
          </w:tcPr>
          <w:p w14:paraId="712D4D84" w14:textId="77777777" w:rsidR="009D0499" w:rsidRPr="00440BA4" w:rsidRDefault="00657216">
            <w:pPr>
              <w:pStyle w:val="Heading1"/>
              <w:rPr>
                <w:rFonts w:ascii="Times New Roman" w:hAnsi="Times New Roman" w:cs="Times New Roman"/>
              </w:rPr>
            </w:pPr>
            <w:r w:rsidRPr="00440BA4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472" w:type="dxa"/>
          </w:tcPr>
          <w:p w14:paraId="7203A847" w14:textId="77777777" w:rsidR="009D0499" w:rsidRPr="00440BA4" w:rsidRDefault="009D0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48B0A1A00489424AB1505D9F1580AD70"/>
                  </w:placeholder>
                  <w15:repeatingSectionItem/>
                </w:sdtPr>
                <w:sdtEndPr/>
                <w:sdtContent>
                  <w:p w14:paraId="115B9838" w14:textId="6DE4CC5A" w:rsidR="009D0499" w:rsidRPr="00440BA4" w:rsidRDefault="006B7A71" w:rsidP="00183750">
                    <w:pPr>
                      <w:pStyle w:val="Heading2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440BA4">
                      <w:rPr>
                        <w:rFonts w:ascii="Times New Roman" w:hAnsi="Times New Roman" w:cs="Times New Roman"/>
                      </w:rPr>
                      <w:t>njeyeza secondary school- schoemansdal-grade 12</w:t>
                    </w:r>
                  </w:p>
                  <w:p w14:paraId="7CC0458B" w14:textId="2CFAC49B" w:rsidR="008F1910" w:rsidRDefault="006B7A71" w:rsidP="00183750">
                    <w:pPr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440BA4">
                      <w:rPr>
                        <w:rFonts w:ascii="Times New Roman" w:hAnsi="Times New Roman" w:cs="Times New Roman"/>
                      </w:rPr>
                      <w:t xml:space="preserve">I completed my grade 12 (matric) in 2014 under the general science stream, which includes subjects </w:t>
                    </w:r>
                    <w:r w:rsidR="008F1910">
                      <w:rPr>
                        <w:rFonts w:ascii="Times New Roman" w:hAnsi="Times New Roman" w:cs="Times New Roman"/>
                      </w:rPr>
                      <w:t xml:space="preserve">1) </w:t>
                    </w:r>
                    <w:r w:rsidRPr="00440BA4">
                      <w:rPr>
                        <w:rFonts w:ascii="Times New Roman" w:hAnsi="Times New Roman" w:cs="Times New Roman"/>
                      </w:rPr>
                      <w:t>Mathematical Literacy,</w:t>
                    </w:r>
                  </w:p>
                  <w:p w14:paraId="5EC7DF37" w14:textId="77777777" w:rsidR="008F1910" w:rsidRDefault="008F1910" w:rsidP="00183750">
                    <w:pPr>
                      <w:jc w:val="both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2) </w:t>
                    </w:r>
                    <w:r w:rsidR="006B7A71" w:rsidRPr="00440BA4">
                      <w:rPr>
                        <w:rFonts w:ascii="Times New Roman" w:hAnsi="Times New Roman" w:cs="Times New Roman"/>
                      </w:rPr>
                      <w:t xml:space="preserve"> Geography</w:t>
                    </w:r>
                  </w:p>
                  <w:p w14:paraId="79C2BEAF" w14:textId="2DE7B440" w:rsidR="008F1910" w:rsidRDefault="008F1910" w:rsidP="00183750">
                    <w:pPr>
                      <w:jc w:val="both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3) </w:t>
                    </w:r>
                    <w:r w:rsidR="006B7A71" w:rsidRPr="00440BA4">
                      <w:rPr>
                        <w:rFonts w:ascii="Times New Roman" w:hAnsi="Times New Roman" w:cs="Times New Roman"/>
                      </w:rPr>
                      <w:t xml:space="preserve"> Life Sciences</w:t>
                    </w:r>
                    <w:r w:rsidR="00D040F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  <w:p w14:paraId="5FDE670F" w14:textId="77777777" w:rsidR="008F1910" w:rsidRDefault="008F1910" w:rsidP="00183750">
                    <w:pPr>
                      <w:jc w:val="both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4) Agricultural Sciences</w:t>
                    </w:r>
                  </w:p>
                  <w:p w14:paraId="0E53CC03" w14:textId="77777777" w:rsidR="008F1910" w:rsidRDefault="008F1910" w:rsidP="00183750">
                    <w:pPr>
                      <w:jc w:val="both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5) English First Additional Language</w:t>
                    </w:r>
                  </w:p>
                  <w:p w14:paraId="01EB4988" w14:textId="7CAB945C" w:rsidR="009D0499" w:rsidRPr="00440BA4" w:rsidRDefault="008F1910" w:rsidP="00183750">
                    <w:pPr>
                      <w:jc w:val="both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6) Siswati Home Language</w:t>
                    </w:r>
                  </w:p>
                </w:sdtContent>
              </w:sdt>
            </w:sdtContent>
          </w:sdt>
        </w:tc>
      </w:tr>
      <w:tr w:rsidR="009D0499" w:rsidRPr="00440BA4" w14:paraId="3C24CE12" w14:textId="77777777">
        <w:tc>
          <w:tcPr>
            <w:tcW w:w="1778" w:type="dxa"/>
          </w:tcPr>
          <w:p w14:paraId="6E779507" w14:textId="77777777" w:rsidR="009D0499" w:rsidRPr="00440BA4" w:rsidRDefault="00657216">
            <w:pPr>
              <w:pStyle w:val="Heading1"/>
              <w:rPr>
                <w:rFonts w:ascii="Times New Roman" w:hAnsi="Times New Roman" w:cs="Times New Roman"/>
              </w:rPr>
            </w:pPr>
            <w:r w:rsidRPr="00440BA4">
              <w:rPr>
                <w:rFonts w:ascii="Times New Roman" w:hAnsi="Times New Roman" w:cs="Times New Roman"/>
              </w:rPr>
              <w:t>Leadership</w:t>
            </w:r>
          </w:p>
        </w:tc>
        <w:tc>
          <w:tcPr>
            <w:tcW w:w="472" w:type="dxa"/>
          </w:tcPr>
          <w:p w14:paraId="7C9D105F" w14:textId="77777777" w:rsidR="009D0499" w:rsidRPr="00440BA4" w:rsidRDefault="009D0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0" w:type="dxa"/>
          </w:tcPr>
          <w:p w14:paraId="308A13C2" w14:textId="44B8E6AF" w:rsidR="009D0499" w:rsidRPr="00440BA4" w:rsidRDefault="006B7A71" w:rsidP="00183750">
            <w:pPr>
              <w:pStyle w:val="ResumeText"/>
              <w:jc w:val="both"/>
              <w:rPr>
                <w:rFonts w:ascii="Times New Roman" w:hAnsi="Times New Roman" w:cs="Times New Roman"/>
              </w:rPr>
            </w:pPr>
            <w:r w:rsidRPr="00440BA4">
              <w:rPr>
                <w:rFonts w:ascii="Times New Roman" w:hAnsi="Times New Roman" w:cs="Times New Roman"/>
              </w:rPr>
              <w:t>During my school days I represented the school as a captain of the female</w:t>
            </w:r>
            <w:r w:rsidR="00ED2AE9">
              <w:rPr>
                <w:rFonts w:ascii="Times New Roman" w:hAnsi="Times New Roman" w:cs="Times New Roman"/>
              </w:rPr>
              <w:t xml:space="preserve"> </w:t>
            </w:r>
            <w:r w:rsidRPr="00440BA4">
              <w:rPr>
                <w:rFonts w:ascii="Times New Roman" w:hAnsi="Times New Roman" w:cs="Times New Roman"/>
              </w:rPr>
              <w:t>soccer team up to provincial competitions. We, as a school, under my leadership have won several trophies and medals.</w:t>
            </w:r>
          </w:p>
        </w:tc>
      </w:tr>
      <w:tr w:rsidR="009D0499" w:rsidRPr="00440BA4" w14:paraId="27D2408C" w14:textId="77777777">
        <w:tc>
          <w:tcPr>
            <w:tcW w:w="1778" w:type="dxa"/>
          </w:tcPr>
          <w:p w14:paraId="6B026526" w14:textId="77777777" w:rsidR="009D0499" w:rsidRPr="00440BA4" w:rsidRDefault="00657216">
            <w:pPr>
              <w:pStyle w:val="Heading1"/>
              <w:rPr>
                <w:rFonts w:ascii="Times New Roman" w:hAnsi="Times New Roman" w:cs="Times New Roman"/>
              </w:rPr>
            </w:pPr>
            <w:r w:rsidRPr="00440BA4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472" w:type="dxa"/>
          </w:tcPr>
          <w:p w14:paraId="55EF5020" w14:textId="77777777" w:rsidR="009D0499" w:rsidRPr="00440BA4" w:rsidRDefault="009D04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48B0A1A00489424AB1505D9F1580AD70"/>
                  </w:placeholder>
                  <w15:color w:val="C0C0C0"/>
                  <w15:repeatingSectionItem/>
                </w:sdtPr>
                <w:sdtEndPr/>
                <w:sdtContent>
                  <w:p w14:paraId="58E1B610" w14:textId="4E80D860" w:rsidR="009D0499" w:rsidRPr="00440BA4" w:rsidRDefault="006B7A71">
                    <w:pPr>
                      <w:pStyle w:val="Heading2"/>
                      <w:rPr>
                        <w:rFonts w:ascii="Times New Roman" w:hAnsi="Times New Roman" w:cs="Times New Roman"/>
                      </w:rPr>
                    </w:pPr>
                    <w:r w:rsidRPr="00440BA4">
                      <w:rPr>
                        <w:rFonts w:ascii="Times New Roman" w:hAnsi="Times New Roman" w:cs="Times New Roman"/>
                      </w:rPr>
                      <w:t>M</w:t>
                    </w:r>
                    <w:r w:rsidR="00B31E2D">
                      <w:rPr>
                        <w:rFonts w:ascii="Times New Roman" w:hAnsi="Times New Roman" w:cs="Times New Roman"/>
                      </w:rPr>
                      <w:t>R</w:t>
                    </w:r>
                    <w:r w:rsidRPr="00440BA4">
                      <w:rPr>
                        <w:rFonts w:ascii="Times New Roman" w:hAnsi="Times New Roman" w:cs="Times New Roman"/>
                      </w:rPr>
                      <w:t xml:space="preserve"> eRNEST mAMBA</w:t>
                    </w:r>
                  </w:p>
                  <w:p w14:paraId="661266DE" w14:textId="0675B7BA" w:rsidR="009D0499" w:rsidRPr="00440BA4" w:rsidRDefault="006B7A71">
                    <w:pPr>
                      <w:pStyle w:val="ResumeText"/>
                      <w:rPr>
                        <w:rFonts w:ascii="Times New Roman" w:hAnsi="Times New Roman" w:cs="Times New Roman"/>
                      </w:rPr>
                    </w:pPr>
                    <w:r w:rsidRPr="00440BA4">
                      <w:rPr>
                        <w:rFonts w:ascii="Times New Roman" w:hAnsi="Times New Roman" w:cs="Times New Roman"/>
                      </w:rPr>
                      <w:t>Software Developer, Britehouse</w:t>
                    </w:r>
                  </w:p>
                  <w:p w14:paraId="6B01316E" w14:textId="3EE43300" w:rsidR="009D0499" w:rsidRPr="00440BA4" w:rsidRDefault="006B7A71">
                    <w:pPr>
                      <w:rPr>
                        <w:rFonts w:ascii="Times New Roman" w:hAnsi="Times New Roman" w:cs="Times New Roman"/>
                      </w:rPr>
                    </w:pPr>
                    <w:r w:rsidRPr="00440BA4">
                      <w:rPr>
                        <w:rFonts w:ascii="Times New Roman" w:hAnsi="Times New Roman" w:cs="Times New Roman"/>
                      </w:rPr>
                      <w:t>Ernest.mamba@britehouse.co.za</w:t>
                    </w:r>
                  </w:p>
                </w:sdtContent>
              </w:sdt>
            </w:sdtContent>
          </w:sdt>
        </w:tc>
      </w:tr>
    </w:tbl>
    <w:p w14:paraId="7E54EDC0" w14:textId="77777777" w:rsidR="000210E0" w:rsidRPr="00440BA4" w:rsidRDefault="000210E0" w:rsidP="00404A18">
      <w:pPr>
        <w:rPr>
          <w:rFonts w:ascii="Times New Roman" w:hAnsi="Times New Roman" w:cs="Times New Roman"/>
        </w:rPr>
      </w:pPr>
    </w:p>
    <w:p w14:paraId="58C1A1A4" w14:textId="4D851512" w:rsidR="00440BA4" w:rsidRDefault="00440BA4" w:rsidP="00440B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 BOX 551</w:t>
      </w:r>
    </w:p>
    <w:p w14:paraId="08EFB858" w14:textId="058630D4" w:rsidR="00440BA4" w:rsidRDefault="00440BA4" w:rsidP="00440B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STEENBOK</w:t>
      </w:r>
    </w:p>
    <w:p w14:paraId="2A751DAC" w14:textId="1692F793" w:rsidR="00440BA4" w:rsidRDefault="00440BA4" w:rsidP="00440B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1347</w:t>
      </w:r>
    </w:p>
    <w:p w14:paraId="1F307EDF" w14:textId="0D9B99EB" w:rsidR="00996F8F" w:rsidRDefault="00996F8F" w:rsidP="00440B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B446E">
        <w:rPr>
          <w:rFonts w:ascii="Times New Roman" w:hAnsi="Times New Roman" w:cs="Times New Roman"/>
        </w:rPr>
        <w:t>+27728206770</w:t>
      </w:r>
    </w:p>
    <w:p w14:paraId="52DCF4FD" w14:textId="2B9EE50A" w:rsidR="00440BA4" w:rsidRDefault="00440BA4" w:rsidP="00440B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="00E823F5">
        <w:rPr>
          <w:rStyle w:val="Hyperlink"/>
          <w:rFonts w:ascii="Times New Roman" w:hAnsi="Times New Roman" w:cs="Times New Roman"/>
        </w:rPr>
        <w:fldChar w:fldCharType="begin"/>
      </w:r>
      <w:r w:rsidR="00E823F5">
        <w:rPr>
          <w:rStyle w:val="Hyperlink"/>
          <w:rFonts w:ascii="Times New Roman" w:hAnsi="Times New Roman" w:cs="Times New Roman"/>
        </w:rPr>
        <w:instrText xml:space="preserve"> HYPERLINK "mailto:</w:instrText>
      </w:r>
      <w:r w:rsidR="00E823F5" w:rsidRPr="00E823F5">
        <w:rPr>
          <w:rStyle w:val="Hyperlink"/>
          <w:rFonts w:ascii="Times New Roman" w:hAnsi="Times New Roman" w:cs="Times New Roman"/>
        </w:rPr>
        <w:instrText>fistozz.mamba@gmail.com</w:instrText>
      </w:r>
      <w:r w:rsidR="00E823F5">
        <w:rPr>
          <w:rStyle w:val="Hyperlink"/>
          <w:rFonts w:ascii="Times New Roman" w:hAnsi="Times New Roman" w:cs="Times New Roman"/>
        </w:rPr>
        <w:instrText xml:space="preserve">" </w:instrText>
      </w:r>
      <w:r w:rsidR="00E823F5">
        <w:rPr>
          <w:rStyle w:val="Hyperlink"/>
          <w:rFonts w:ascii="Times New Roman" w:hAnsi="Times New Roman" w:cs="Times New Roman"/>
        </w:rPr>
        <w:fldChar w:fldCharType="separate"/>
      </w:r>
      <w:r w:rsidR="00E823F5" w:rsidRPr="00911432">
        <w:rPr>
          <w:rStyle w:val="Hyperlink"/>
          <w:rFonts w:ascii="Times New Roman" w:hAnsi="Times New Roman" w:cs="Times New Roman"/>
        </w:rPr>
        <w:t>fistozz.mamba@gmail.com</w:t>
      </w:r>
      <w:r w:rsidR="00E823F5">
        <w:rPr>
          <w:rStyle w:val="Hyperlink"/>
          <w:rFonts w:ascii="Times New Roman" w:hAnsi="Times New Roman" w:cs="Times New Roman"/>
        </w:rPr>
        <w:fldChar w:fldCharType="end"/>
      </w:r>
    </w:p>
    <w:p w14:paraId="4FE94FD2" w14:textId="1E97BA91" w:rsidR="00440BA4" w:rsidRDefault="00440BA4" w:rsidP="00440BA4">
      <w:pPr>
        <w:jc w:val="both"/>
        <w:rPr>
          <w:rFonts w:ascii="Times New Roman" w:hAnsi="Times New Roman" w:cs="Times New Roman"/>
        </w:rPr>
      </w:pPr>
    </w:p>
    <w:p w14:paraId="25F3E3A3" w14:textId="199051CE" w:rsidR="00440BA4" w:rsidRDefault="00440BA4" w:rsidP="00440B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Concerns</w:t>
      </w:r>
    </w:p>
    <w:p w14:paraId="509F0E5F" w14:textId="77777777" w:rsidR="00CC5860" w:rsidRDefault="00CC5860" w:rsidP="00440BA4">
      <w:pPr>
        <w:jc w:val="both"/>
        <w:rPr>
          <w:rFonts w:ascii="Times New Roman" w:hAnsi="Times New Roman" w:cs="Times New Roman"/>
        </w:rPr>
      </w:pPr>
    </w:p>
    <w:p w14:paraId="0F8A1820" w14:textId="2D40D81B" w:rsidR="00440BA4" w:rsidRPr="00440BA4" w:rsidRDefault="00440BA4" w:rsidP="00440BA4">
      <w:pPr>
        <w:jc w:val="both"/>
        <w:rPr>
          <w:rFonts w:ascii="Times New Roman" w:hAnsi="Times New Roman" w:cs="Times New Roman"/>
          <w:b/>
          <w:u w:val="single"/>
        </w:rPr>
      </w:pPr>
      <w:r w:rsidRPr="00440BA4">
        <w:rPr>
          <w:rFonts w:ascii="Times New Roman" w:hAnsi="Times New Roman" w:cs="Times New Roman"/>
          <w:b/>
          <w:u w:val="single"/>
        </w:rPr>
        <w:t>MOTIVATION FOR APPLICATION</w:t>
      </w:r>
    </w:p>
    <w:p w14:paraId="55F9CC02" w14:textId="0A75F4D2" w:rsidR="00FA20EC" w:rsidRPr="00757C55" w:rsidRDefault="00FA20EC" w:rsidP="00440BA4">
      <w:pPr>
        <w:jc w:val="both"/>
        <w:rPr>
          <w:rFonts w:ascii="Times New Roman" w:hAnsi="Times New Roman" w:cs="Times New Roman"/>
          <w:sz w:val="24"/>
        </w:rPr>
      </w:pPr>
      <w:r w:rsidRPr="00757C55">
        <w:rPr>
          <w:rFonts w:ascii="Times New Roman" w:hAnsi="Times New Roman" w:cs="Times New Roman"/>
          <w:sz w:val="24"/>
        </w:rPr>
        <w:t xml:space="preserve">As an unemployed </w:t>
      </w:r>
      <w:r w:rsidR="00261CEE" w:rsidRPr="00757C55">
        <w:rPr>
          <w:rFonts w:ascii="Times New Roman" w:hAnsi="Times New Roman" w:cs="Times New Roman"/>
          <w:sz w:val="24"/>
        </w:rPr>
        <w:t>youth</w:t>
      </w:r>
      <w:r w:rsidRPr="00757C55">
        <w:rPr>
          <w:rFonts w:ascii="Times New Roman" w:hAnsi="Times New Roman" w:cs="Times New Roman"/>
          <w:sz w:val="24"/>
        </w:rPr>
        <w:t xml:space="preserve"> seeking an </w:t>
      </w:r>
      <w:r w:rsidR="00261CEE" w:rsidRPr="00757C55">
        <w:rPr>
          <w:rFonts w:ascii="Times New Roman" w:hAnsi="Times New Roman" w:cs="Times New Roman"/>
          <w:sz w:val="24"/>
        </w:rPr>
        <w:t>opportunity,</w:t>
      </w:r>
      <w:r w:rsidRPr="00757C55">
        <w:rPr>
          <w:rFonts w:ascii="Times New Roman" w:hAnsi="Times New Roman" w:cs="Times New Roman"/>
          <w:sz w:val="24"/>
        </w:rPr>
        <w:t xml:space="preserve"> I was quite thrilled to see the </w:t>
      </w:r>
      <w:r w:rsidR="00261CEE" w:rsidRPr="00757C55">
        <w:rPr>
          <w:rFonts w:ascii="Times New Roman" w:hAnsi="Times New Roman" w:cs="Times New Roman"/>
          <w:sz w:val="24"/>
        </w:rPr>
        <w:t xml:space="preserve">vacancies of waiter/waitress advertised by your organization. I am currently looking for an opportunity to learn, grow and bring about enthusiasm combined with energy into the work place. Seeing that am I am still young, energetic and </w:t>
      </w:r>
      <w:r w:rsidR="003524DC">
        <w:rPr>
          <w:rFonts w:ascii="Times New Roman" w:hAnsi="Times New Roman" w:cs="Times New Roman"/>
          <w:sz w:val="24"/>
        </w:rPr>
        <w:t>a</w:t>
      </w:r>
      <w:r w:rsidR="000665BF">
        <w:rPr>
          <w:rFonts w:ascii="Times New Roman" w:hAnsi="Times New Roman" w:cs="Times New Roman"/>
          <w:sz w:val="24"/>
        </w:rPr>
        <w:t xml:space="preserve"> </w:t>
      </w:r>
      <w:r w:rsidR="00261CEE" w:rsidRPr="00757C55">
        <w:rPr>
          <w:rFonts w:ascii="Times New Roman" w:hAnsi="Times New Roman" w:cs="Times New Roman"/>
          <w:sz w:val="24"/>
        </w:rPr>
        <w:t>vibrate person, I firmly believe I would be great fit for the vacancy advertise.</w:t>
      </w:r>
    </w:p>
    <w:p w14:paraId="6686EB8C" w14:textId="42395255" w:rsidR="00440BA4" w:rsidRDefault="00C9462B" w:rsidP="00440B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previous experience is in packaging, sorting and storage of Litchis at a farm. In as much as the vacancy advertised in your organization and the industry are </w:t>
      </w:r>
      <w:r w:rsidR="00172F79">
        <w:rPr>
          <w:rFonts w:ascii="Times New Roman" w:hAnsi="Times New Roman" w:cs="Times New Roman"/>
          <w:sz w:val="24"/>
        </w:rPr>
        <w:t>opposed,</w:t>
      </w:r>
      <w:r>
        <w:rPr>
          <w:rFonts w:ascii="Times New Roman" w:hAnsi="Times New Roman" w:cs="Times New Roman"/>
          <w:sz w:val="24"/>
        </w:rPr>
        <w:t xml:space="preserve"> I believe there many similarities, therefore the experience, knowledge and skills I acquired during my time at Tarmahoek farm could come in handy for me, thus, optimizing my performance, hence, making me work efficiently in your organization. Furthermore, I possess code grade 12, code 2 (light weight vehicle) license and </w:t>
      </w:r>
      <w:r w:rsidR="00BD7DB5">
        <w:rPr>
          <w:rFonts w:ascii="Times New Roman" w:hAnsi="Times New Roman" w:cs="Times New Roman"/>
          <w:sz w:val="24"/>
        </w:rPr>
        <w:t xml:space="preserve">basic computer skills </w:t>
      </w:r>
      <w:r w:rsidR="0080059F">
        <w:rPr>
          <w:rFonts w:ascii="Times New Roman" w:hAnsi="Times New Roman" w:cs="Times New Roman"/>
          <w:sz w:val="24"/>
        </w:rPr>
        <w:t>about</w:t>
      </w:r>
      <w:r w:rsidR="00BD7DB5">
        <w:rPr>
          <w:rFonts w:ascii="Times New Roman" w:hAnsi="Times New Roman" w:cs="Times New Roman"/>
          <w:sz w:val="24"/>
        </w:rPr>
        <w:t xml:space="preserve"> Microsoft tools such as MS word, Power Point and Excel. I believe these would enable to not only be a waitress but also be able to help in other departments during short-stuffed conditions.</w:t>
      </w:r>
      <w:r w:rsidR="00D7162D">
        <w:rPr>
          <w:rFonts w:ascii="Times New Roman" w:hAnsi="Times New Roman" w:cs="Times New Roman"/>
          <w:sz w:val="24"/>
        </w:rPr>
        <w:t xml:space="preserve"> </w:t>
      </w:r>
      <w:r w:rsidR="00DB2215">
        <w:rPr>
          <w:rFonts w:ascii="Times New Roman" w:hAnsi="Times New Roman" w:cs="Times New Roman"/>
          <w:sz w:val="24"/>
        </w:rPr>
        <w:t>Working on weekends added a bonus because I have the fundamental understanding of a work place and the pressure versus delivery and needs conditions. All in all, I firmly believe I would be a great addition to the team and would bring my knowledge and skills with me.</w:t>
      </w:r>
    </w:p>
    <w:p w14:paraId="3DED1A40" w14:textId="4606BABD" w:rsidR="00CA45BC" w:rsidRDefault="00E9786F" w:rsidP="00440B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would sincerely appreciate to be invited to the opportunity to learn and grow and possible effect the way things are currently done as I bring energy and enthusiasm with me. I highly appreciate your consideration of my curriculum</w:t>
      </w:r>
      <w:r w:rsidR="00C24622">
        <w:rPr>
          <w:rFonts w:ascii="Times New Roman" w:hAnsi="Times New Roman" w:cs="Times New Roman"/>
          <w:sz w:val="24"/>
        </w:rPr>
        <w:t xml:space="preserve"> vi</w:t>
      </w:r>
      <w:r w:rsidR="00045F0A">
        <w:rPr>
          <w:rFonts w:ascii="Times New Roman" w:hAnsi="Times New Roman" w:cs="Times New Roman"/>
          <w:sz w:val="24"/>
        </w:rPr>
        <w:t>tae</w:t>
      </w:r>
      <w:r>
        <w:rPr>
          <w:rFonts w:ascii="Times New Roman" w:hAnsi="Times New Roman" w:cs="Times New Roman"/>
          <w:sz w:val="24"/>
        </w:rPr>
        <w:t>. Thank you in advance.</w:t>
      </w:r>
    </w:p>
    <w:p w14:paraId="78A7AE82" w14:textId="53DEB7DF" w:rsidR="00102E12" w:rsidRDefault="00102E12" w:rsidP="00440BA4">
      <w:pPr>
        <w:jc w:val="both"/>
        <w:rPr>
          <w:rFonts w:ascii="Times New Roman" w:hAnsi="Times New Roman" w:cs="Times New Roman"/>
          <w:sz w:val="24"/>
        </w:rPr>
      </w:pPr>
    </w:p>
    <w:p w14:paraId="2240CF96" w14:textId="541D7B49" w:rsidR="00102E12" w:rsidRDefault="00102E12" w:rsidP="00440B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 Regards</w:t>
      </w:r>
    </w:p>
    <w:p w14:paraId="573A965D" w14:textId="32C43578" w:rsidR="00102E12" w:rsidRPr="00757C55" w:rsidRDefault="00102E12" w:rsidP="00440B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Mamba Nomthandazo</w:t>
      </w:r>
    </w:p>
    <w:sectPr w:rsidR="00102E12" w:rsidRPr="00757C55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F4ED3" w14:textId="77777777" w:rsidR="005D6AFB" w:rsidRDefault="005D6AFB">
      <w:pPr>
        <w:spacing w:before="0" w:after="0" w:line="240" w:lineRule="auto"/>
      </w:pPr>
      <w:r>
        <w:separator/>
      </w:r>
    </w:p>
  </w:endnote>
  <w:endnote w:type="continuationSeparator" w:id="0">
    <w:p w14:paraId="13124011" w14:textId="77777777" w:rsidR="005D6AFB" w:rsidRDefault="005D6A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DFD7" w14:textId="77777777" w:rsidR="009D0499" w:rsidRDefault="0065721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28708" w14:textId="77777777" w:rsidR="005D6AFB" w:rsidRDefault="005D6AFB">
      <w:pPr>
        <w:spacing w:before="0" w:after="0" w:line="240" w:lineRule="auto"/>
      </w:pPr>
      <w:r>
        <w:separator/>
      </w:r>
    </w:p>
  </w:footnote>
  <w:footnote w:type="continuationSeparator" w:id="0">
    <w:p w14:paraId="276834C8" w14:textId="77777777" w:rsidR="005D6AFB" w:rsidRDefault="005D6AF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1"/>
    <w:rsid w:val="000210E0"/>
    <w:rsid w:val="00045F0A"/>
    <w:rsid w:val="000665BF"/>
    <w:rsid w:val="000E41DF"/>
    <w:rsid w:val="00102E12"/>
    <w:rsid w:val="00151D2D"/>
    <w:rsid w:val="00172F79"/>
    <w:rsid w:val="00183750"/>
    <w:rsid w:val="00261CEE"/>
    <w:rsid w:val="002F23B1"/>
    <w:rsid w:val="003349EB"/>
    <w:rsid w:val="00347A04"/>
    <w:rsid w:val="003524DC"/>
    <w:rsid w:val="00404A18"/>
    <w:rsid w:val="004370B7"/>
    <w:rsid w:val="00440BA4"/>
    <w:rsid w:val="004C3857"/>
    <w:rsid w:val="00580DBC"/>
    <w:rsid w:val="005D5BDE"/>
    <w:rsid w:val="005D6AFB"/>
    <w:rsid w:val="00657216"/>
    <w:rsid w:val="00657934"/>
    <w:rsid w:val="006823F1"/>
    <w:rsid w:val="006B7A71"/>
    <w:rsid w:val="00715537"/>
    <w:rsid w:val="007429A4"/>
    <w:rsid w:val="00757C55"/>
    <w:rsid w:val="0080059F"/>
    <w:rsid w:val="008F1910"/>
    <w:rsid w:val="008F262B"/>
    <w:rsid w:val="00996F8F"/>
    <w:rsid w:val="009D0499"/>
    <w:rsid w:val="00A83499"/>
    <w:rsid w:val="00AB08AB"/>
    <w:rsid w:val="00B00519"/>
    <w:rsid w:val="00B31E2D"/>
    <w:rsid w:val="00BB446E"/>
    <w:rsid w:val="00BD7DB5"/>
    <w:rsid w:val="00BE4908"/>
    <w:rsid w:val="00C24622"/>
    <w:rsid w:val="00C9462B"/>
    <w:rsid w:val="00CA45BC"/>
    <w:rsid w:val="00CA79E6"/>
    <w:rsid w:val="00CB1CB2"/>
    <w:rsid w:val="00CC5860"/>
    <w:rsid w:val="00D040F3"/>
    <w:rsid w:val="00D7162D"/>
    <w:rsid w:val="00D95BE3"/>
    <w:rsid w:val="00DB2215"/>
    <w:rsid w:val="00DE1EBE"/>
    <w:rsid w:val="00E823F5"/>
    <w:rsid w:val="00E86251"/>
    <w:rsid w:val="00E9786F"/>
    <w:rsid w:val="00ED2AE9"/>
    <w:rsid w:val="00F20D87"/>
    <w:rsid w:val="00F25B8B"/>
    <w:rsid w:val="00FA20EC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E38226"/>
  <w15:chartTrackingRefBased/>
  <w15:docId w15:val="{FADA88D9-9DDF-4328-8292-1E9932E0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440BA4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8F1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85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57"/>
    <w:rPr>
      <w:rFonts w:ascii="Segoe UI" w:hAnsi="Segoe UI" w:cs="Segoe UI"/>
      <w:kern w:val="2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5BDE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3CC286D8E644EDBE482C67491B8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FF85A-A7BD-4299-9BC7-31F7E48EC98D}"/>
      </w:docPartPr>
      <w:docPartBody>
        <w:p w:rsidR="008B7FF7" w:rsidRDefault="00572CE9">
          <w:pPr>
            <w:pStyle w:val="DE3CC286D8E644EDBE482C67491B8959"/>
          </w:pPr>
          <w:r>
            <w:t>[Street Address]</w:t>
          </w:r>
        </w:p>
      </w:docPartBody>
    </w:docPart>
    <w:docPart>
      <w:docPartPr>
        <w:name w:val="A0CBFA93125146FEBCB273B9220D4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3F5A5-6F6B-486C-BACB-82C765A7ED9B}"/>
      </w:docPartPr>
      <w:docPartBody>
        <w:p w:rsidR="008B7FF7" w:rsidRDefault="00572CE9">
          <w:pPr>
            <w:pStyle w:val="A0CBFA93125146FEBCB273B9220D4B20"/>
          </w:pPr>
          <w:r>
            <w:t>[City, ST ZIP Code]</w:t>
          </w:r>
        </w:p>
      </w:docPartBody>
    </w:docPart>
    <w:docPart>
      <w:docPartPr>
        <w:name w:val="DB0D39D01586456C93A9A10DC7B14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5EA5E-B5F3-4CE0-90AB-C9E3F8246607}"/>
      </w:docPartPr>
      <w:docPartBody>
        <w:p w:rsidR="008B7FF7" w:rsidRDefault="00572CE9">
          <w:pPr>
            <w:pStyle w:val="DB0D39D01586456C93A9A10DC7B149C2"/>
          </w:pPr>
          <w:r>
            <w:t>[Telephone]</w:t>
          </w:r>
        </w:p>
      </w:docPartBody>
    </w:docPart>
    <w:docPart>
      <w:docPartPr>
        <w:name w:val="B3BB28DB32884CF0B0CE80F83F501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9E293-20CA-4E76-B74A-C37D47C13C13}"/>
      </w:docPartPr>
      <w:docPartBody>
        <w:p w:rsidR="008B7FF7" w:rsidRDefault="00572CE9">
          <w:pPr>
            <w:pStyle w:val="B3BB28DB32884CF0B0CE80F83F501AD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111233A0F46489B9F8C390F11C2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A06C6-5FD2-4161-913F-B295A758E0BC}"/>
      </w:docPartPr>
      <w:docPartBody>
        <w:p w:rsidR="008B7FF7" w:rsidRDefault="00572CE9">
          <w:pPr>
            <w:pStyle w:val="6111233A0F46489B9F8C390F11C2C7F7"/>
          </w:pPr>
          <w:r>
            <w:t>[Your Name]</w:t>
          </w:r>
        </w:p>
      </w:docPartBody>
    </w:docPart>
    <w:docPart>
      <w:docPartPr>
        <w:name w:val="48B0A1A00489424AB1505D9F1580A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BDCC1-1358-4B84-89EE-FA9366705FB2}"/>
      </w:docPartPr>
      <w:docPartBody>
        <w:p w:rsidR="008B7FF7" w:rsidRDefault="00572CE9">
          <w:pPr>
            <w:pStyle w:val="48B0A1A00489424AB1505D9F1580AD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D5"/>
    <w:rsid w:val="00306680"/>
    <w:rsid w:val="00572CE9"/>
    <w:rsid w:val="008B7FF7"/>
    <w:rsid w:val="0090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CC286D8E644EDBE482C67491B8959">
    <w:name w:val="DE3CC286D8E644EDBE482C67491B8959"/>
  </w:style>
  <w:style w:type="paragraph" w:customStyle="1" w:styleId="A0CBFA93125146FEBCB273B9220D4B20">
    <w:name w:val="A0CBFA93125146FEBCB273B9220D4B20"/>
  </w:style>
  <w:style w:type="paragraph" w:customStyle="1" w:styleId="DB0D39D01586456C93A9A10DC7B149C2">
    <w:name w:val="DB0D39D01586456C93A9A10DC7B149C2"/>
  </w:style>
  <w:style w:type="paragraph" w:customStyle="1" w:styleId="9E5603DF317C40E5853920E0D11B6EFA">
    <w:name w:val="9E5603DF317C40E5853920E0D11B6EFA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B3BB28DB32884CF0B0CE80F83F501AD3">
    <w:name w:val="B3BB28DB32884CF0B0CE80F83F501AD3"/>
  </w:style>
  <w:style w:type="paragraph" w:customStyle="1" w:styleId="6111233A0F46489B9F8C390F11C2C7F7">
    <w:name w:val="6111233A0F46489B9F8C390F11C2C7F7"/>
  </w:style>
  <w:style w:type="paragraph" w:customStyle="1" w:styleId="CF6FD70C5CAB4A3DB1098BFEA75483FC">
    <w:name w:val="CF6FD70C5CAB4A3DB1098BFEA75483F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8FC20E2F9BE1433883925145C219AB3E">
    <w:name w:val="8FC20E2F9BE1433883925145C219AB3E"/>
  </w:style>
  <w:style w:type="character" w:styleId="PlaceholderText">
    <w:name w:val="Placeholder Text"/>
    <w:basedOn w:val="DefaultParagraphFont"/>
    <w:uiPriority w:val="99"/>
    <w:semiHidden/>
    <w:rsid w:val="009011D5"/>
    <w:rPr>
      <w:color w:val="808080"/>
    </w:rPr>
  </w:style>
  <w:style w:type="paragraph" w:customStyle="1" w:styleId="48B0A1A00489424AB1505D9F1580AD70">
    <w:name w:val="48B0A1A00489424AB1505D9F1580AD70"/>
  </w:style>
  <w:style w:type="paragraph" w:customStyle="1" w:styleId="07F346AC181F422CBBEE0FE4AB64D784">
    <w:name w:val="07F346AC181F422CBBEE0FE4AB64D784"/>
  </w:style>
  <w:style w:type="paragraph" w:customStyle="1" w:styleId="B94BA2F3F69744DDAF3725E6BFBB0072">
    <w:name w:val="B94BA2F3F69744DDAF3725E6BFBB0072"/>
  </w:style>
  <w:style w:type="paragraph" w:customStyle="1" w:styleId="5F28E14DB34B449792B139C4564EA215">
    <w:name w:val="5F28E14DB34B449792B139C4564EA215"/>
  </w:style>
  <w:style w:type="paragraph" w:customStyle="1" w:styleId="580D09336D8842E48351D20CE8921FEB">
    <w:name w:val="580D09336D8842E48351D20CE8921FEB"/>
  </w:style>
  <w:style w:type="paragraph" w:customStyle="1" w:styleId="08D3AC21DFD840289CA6E1547C458031">
    <w:name w:val="08D3AC21DFD840289CA6E1547C458031"/>
  </w:style>
  <w:style w:type="paragraph" w:customStyle="1" w:styleId="13B32EDDE8FB4E6F80B8319FCF5C3040">
    <w:name w:val="13B32EDDE8FB4E6F80B8319FCF5C3040"/>
  </w:style>
  <w:style w:type="paragraph" w:customStyle="1" w:styleId="AAFAE44C70A5405DB74E652154EA4EE0">
    <w:name w:val="AAFAE44C70A5405DB74E652154EA4EE0"/>
  </w:style>
  <w:style w:type="paragraph" w:customStyle="1" w:styleId="006394CE719847A896397A7212BA5B7A">
    <w:name w:val="006394CE719847A896397A7212BA5B7A"/>
  </w:style>
  <w:style w:type="paragraph" w:customStyle="1" w:styleId="E1E8C3CF8B904DC292E6DD75CF5AD9C0">
    <w:name w:val="E1E8C3CF8B904DC292E6DD75CF5AD9C0"/>
  </w:style>
  <w:style w:type="paragraph" w:customStyle="1" w:styleId="A6471C699AE545E8989DDCAD1A71AD14">
    <w:name w:val="A6471C699AE545E8989DDCAD1A71AD14"/>
  </w:style>
  <w:style w:type="paragraph" w:customStyle="1" w:styleId="3402F6FF2FF24605AAD4E85C8376B467">
    <w:name w:val="3402F6FF2FF24605AAD4E85C8376B467"/>
    <w:rsid w:val="009011D5"/>
  </w:style>
  <w:style w:type="paragraph" w:customStyle="1" w:styleId="972DCC79D11F4E9FBF400ACFD5D7F5F8">
    <w:name w:val="972DCC79D11F4E9FBF400ACFD5D7F5F8"/>
    <w:rsid w:val="009011D5"/>
  </w:style>
  <w:style w:type="paragraph" w:customStyle="1" w:styleId="BF0BA693FB3041E1A22ECB4931030313">
    <w:name w:val="BF0BA693FB3041E1A22ECB4931030313"/>
    <w:rsid w:val="009011D5"/>
  </w:style>
  <w:style w:type="paragraph" w:customStyle="1" w:styleId="4F79EADDDE414D668882C15C4A1445F2">
    <w:name w:val="4F79EADDDE414D668882C15C4A1445F2"/>
    <w:rsid w:val="009011D5"/>
  </w:style>
  <w:style w:type="paragraph" w:customStyle="1" w:styleId="AFAEB8AB64594550A4EFA61E58B54B9A">
    <w:name w:val="AFAEB8AB64594550A4EFA61E58B54B9A"/>
    <w:rsid w:val="009011D5"/>
  </w:style>
  <w:style w:type="paragraph" w:customStyle="1" w:styleId="DCB049CC9D9B4BF88310493BCF5E13E8">
    <w:name w:val="DCB049CC9D9B4BF88310493BCF5E13E8"/>
    <w:rsid w:val="009011D5"/>
  </w:style>
  <w:style w:type="paragraph" w:customStyle="1" w:styleId="90868D459C7C44A59CC888F2A77ED8CD">
    <w:name w:val="90868D459C7C44A59CC888F2A77ED8CD"/>
    <w:rsid w:val="009011D5"/>
  </w:style>
  <w:style w:type="paragraph" w:customStyle="1" w:styleId="6DFB97D89C354C5BAC1907A4D666E483">
    <w:name w:val="6DFB97D89C354C5BAC1907A4D666E483"/>
    <w:rsid w:val="009011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PO BOX 551</CompanyAddress>
  <CompanyPhone>+27728206770</CompanyPhone>
  <CompanyFax/>
  <CompanyEmail>fistozz.mamba@gmail.com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CCDC2-9021-4FE4-9D33-A97061F6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114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NOMTHANDAZO Mamba (MATRIC HOLDER)</dc:creator>
  <cp:keywords/>
  <cp:lastModifiedBy>Ernest Mamba (Britehouse)</cp:lastModifiedBy>
  <cp:revision>63</cp:revision>
  <cp:lastPrinted>2019-03-13T18:08:00Z</cp:lastPrinted>
  <dcterms:created xsi:type="dcterms:W3CDTF">2019-03-13T16:15:00Z</dcterms:created>
  <dcterms:modified xsi:type="dcterms:W3CDTF">2019-03-13T18:09:00Z</dcterms:modified>
  <cp:category>STEENBOK, 1347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